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4756078"/>
    <w:bookmarkEnd w:id="0"/>
    <w:p w14:paraId="4B717D66" w14:textId="778DD4BC" w:rsidR="00831721" w:rsidRDefault="00C560C1" w:rsidP="00831721">
      <w:pPr>
        <w:spacing w:before="120" w:after="0"/>
      </w:pPr>
      <w:r w:rsidRPr="0041428F">
        <w:rPr>
          <w:noProof/>
          <w:color w:val="000000" w:themeColor="text1"/>
          <w:lang w:bidi="tr-TR"/>
        </w:rPr>
        <mc:AlternateContent>
          <mc:Choice Requires="wps">
            <w:drawing>
              <wp:inline distT="0" distB="0" distL="0" distR="0" wp14:anchorId="17273440" wp14:editId="0C482AF6">
                <wp:extent cx="5543550" cy="407670"/>
                <wp:effectExtent l="0" t="0" r="0" b="0"/>
                <wp:docPr id="18" name="Şekil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407670"/>
                        </a:xfrm>
                        <a:prstGeom prst="rect">
                          <a:avLst/>
                        </a:prstGeom>
                        <a:ln w="38100">
                          <a:noFill/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D3B508B" w14:textId="566727A6" w:rsidR="00C560C1" w:rsidRDefault="007A009E" w:rsidP="007A009E">
                            <w:pPr>
                              <w:pStyle w:val="Logo"/>
                              <w:rPr>
                                <w:rFonts w:ascii="Century" w:hAnsi="Century"/>
                                <w:sz w:val="72"/>
                                <w:szCs w:val="72"/>
                                <w:lang w:bidi="tr-TR"/>
                              </w:rPr>
                            </w:pPr>
                            <w:r>
                              <w:rPr>
                                <w:rFonts w:ascii="Century" w:hAnsi="Century"/>
                                <w:sz w:val="72"/>
                                <w:szCs w:val="72"/>
                                <w:lang w:bidi="tr-TR"/>
                              </w:rPr>
                              <w:t>UÇBET</w:t>
                            </w:r>
                          </w:p>
                          <w:p w14:paraId="4E68DFE6" w14:textId="31432BE7" w:rsidR="007A009E" w:rsidRPr="007A009E" w:rsidRDefault="007A009E" w:rsidP="007A009E">
                            <w:pPr>
                              <w:rPr>
                                <w:sz w:val="56"/>
                                <w:szCs w:val="56"/>
                                <w:lang w:bidi="tr-TR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tr-TR"/>
                              </w:rPr>
                              <w:t xml:space="preserve">    </w:t>
                            </w:r>
                            <w:r w:rsidRPr="007A009E">
                              <w:rPr>
                                <w:sz w:val="56"/>
                                <w:szCs w:val="56"/>
                                <w:lang w:bidi="tr-TR"/>
                              </w:rPr>
                              <w:t>UÇAK BİLETİ UYGULAMASI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73440" id="Şekil 61" o:spid="_x0000_s1026" style="width:436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" filled="f" stroked="f" strokeweight="3pt">
                <v:stroke miterlimit="4"/>
                <v:textbox style="mso-fit-shape-to-text:t" inset="1.5pt,1.5pt,1.5pt,1.5pt">
                  <w:txbxContent>
                    <w:p w14:paraId="4D3B508B" w14:textId="566727A6" w:rsidR="00C560C1" w:rsidRDefault="007A009E" w:rsidP="007A009E">
                      <w:pPr>
                        <w:pStyle w:val="Logo"/>
                        <w:rPr>
                          <w:rFonts w:ascii="Century" w:hAnsi="Century"/>
                          <w:sz w:val="72"/>
                          <w:szCs w:val="72"/>
                          <w:lang w:bidi="tr-TR"/>
                        </w:rPr>
                      </w:pPr>
                      <w:r>
                        <w:rPr>
                          <w:rFonts w:ascii="Century" w:hAnsi="Century"/>
                          <w:sz w:val="72"/>
                          <w:szCs w:val="72"/>
                          <w:lang w:bidi="tr-TR"/>
                        </w:rPr>
                        <w:t>UÇBET</w:t>
                      </w:r>
                    </w:p>
                    <w:p w14:paraId="4E68DFE6" w14:textId="31432BE7" w:rsidR="007A009E" w:rsidRPr="007A009E" w:rsidRDefault="007A009E" w:rsidP="007A009E">
                      <w:pPr>
                        <w:rPr>
                          <w:sz w:val="56"/>
                          <w:szCs w:val="56"/>
                          <w:lang w:bidi="tr-TR"/>
                        </w:rPr>
                      </w:pPr>
                      <w:r>
                        <w:rPr>
                          <w:sz w:val="56"/>
                          <w:szCs w:val="56"/>
                          <w:lang w:bidi="tr-TR"/>
                        </w:rPr>
                        <w:t xml:space="preserve">    </w:t>
                      </w:r>
                      <w:r w:rsidRPr="007A009E">
                        <w:rPr>
                          <w:sz w:val="56"/>
                          <w:szCs w:val="56"/>
                          <w:lang w:bidi="tr-TR"/>
                        </w:rPr>
                        <w:t>UÇAK BİLETİ UYGULAMASI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31721" w:rsidRPr="0041428F">
        <w:rPr>
          <w:noProof/>
          <w:lang w:bidi="tr-T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236D836" wp14:editId="7D116D6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Serbest Form: Şekil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erbest Form: Şekil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erbest Biçim: Şekil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erbest Biçim: Şekil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A92CC" id="Grafik 17" o:spid="_x0000_s1026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">
                <v:shape id="Serbest Form: Şekil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Serbest Form: Şekil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Serbest Biçim: Şekil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Serbest Biçim: Şekil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10A9D899" w14:textId="77777777" w:rsidR="004D6678" w:rsidRDefault="004D6678">
      <w:pPr>
        <w:rPr>
          <w:rFonts w:ascii="Arial Black" w:hAnsi="Arial Black"/>
        </w:rPr>
      </w:pPr>
    </w:p>
    <w:p w14:paraId="6412169A" w14:textId="77777777" w:rsidR="004D6678" w:rsidRDefault="004D6678">
      <w:pPr>
        <w:rPr>
          <w:rFonts w:ascii="Arial Black" w:hAnsi="Arial Black"/>
        </w:rPr>
      </w:pPr>
    </w:p>
    <w:p w14:paraId="2367093A" w14:textId="77777777" w:rsidR="004D6678" w:rsidRDefault="004D6678">
      <w:pPr>
        <w:rPr>
          <w:rFonts w:ascii="Arial Black" w:hAnsi="Arial Black"/>
        </w:rPr>
      </w:pPr>
    </w:p>
    <w:p w14:paraId="0F13F222" w14:textId="68BE0A45" w:rsidR="0098114E" w:rsidRPr="00621F32" w:rsidRDefault="00621F32" w:rsidP="0098114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GELİŞTİRİCİLER</w:t>
      </w:r>
    </w:p>
    <w:p w14:paraId="32C96A9B" w14:textId="40E18B5F" w:rsidR="0098114E" w:rsidRDefault="007A009E" w:rsidP="00621F32">
      <w:pPr>
        <w:pStyle w:val="ListeParagraf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Fatma Gül Gök       20212870020</w:t>
      </w:r>
    </w:p>
    <w:p w14:paraId="61AD27FC" w14:textId="56FA31ED" w:rsidR="00A66B18" w:rsidRDefault="00C560C1">
      <w:pPr>
        <w:rPr>
          <w:rFonts w:ascii="Arial Black" w:hAnsi="Arial Black"/>
        </w:rPr>
      </w:pPr>
      <w:r w:rsidRPr="00C560C1">
        <w:rPr>
          <w:rFonts w:ascii="Arial Black" w:hAnsi="Arial Black"/>
        </w:rPr>
        <w:t>PROJENİN KONUSU</w:t>
      </w:r>
    </w:p>
    <w:p w14:paraId="640DD9A7" w14:textId="1E9B5CE2" w:rsidR="00C304A2" w:rsidRPr="00C304A2" w:rsidRDefault="007A009E" w:rsidP="00C30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proje; UÇBET firmasının uçak bileti satımını gerçekleştirmek amacıyla hazırlanmıştır.</w:t>
      </w:r>
    </w:p>
    <w:p w14:paraId="5D1404ED" w14:textId="3EEC4B6B" w:rsidR="00C304A2" w:rsidRDefault="006D2FEA" w:rsidP="006D2FEA">
      <w:pPr>
        <w:ind w:left="0"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ab/>
      </w:r>
      <w:r w:rsidR="00791923" w:rsidRPr="00791923">
        <w:rPr>
          <w:rFonts w:ascii="Arial Black" w:hAnsi="Arial Black"/>
        </w:rPr>
        <w:t>Yazılımın Genel Özellikleri</w:t>
      </w:r>
    </w:p>
    <w:p w14:paraId="254025B1" w14:textId="539C4D32" w:rsidR="00791923" w:rsidRPr="00791923" w:rsidRDefault="007A009E" w:rsidP="00791923">
      <w:pPr>
        <w:pStyle w:val="ListeParagraf"/>
        <w:numPr>
          <w:ilvl w:val="0"/>
          <w:numId w:val="1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uyruğa mensup müşterimiz için kolay bir şekilde üye olup zahmetsiz bilet alımını gerçekleştirmektedir.</w:t>
      </w:r>
    </w:p>
    <w:p w14:paraId="2FC433E3" w14:textId="7EC30ECB" w:rsidR="00791923" w:rsidRPr="00791923" w:rsidRDefault="007A009E" w:rsidP="00791923">
      <w:pPr>
        <w:pStyle w:val="ListeParagraf"/>
        <w:numPr>
          <w:ilvl w:val="0"/>
          <w:numId w:val="1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uygulama üzerinde müşteriler kendine ait verileri uygulamaya giriş yaparak istedikleri zaman güncelleyebilmektedir.</w:t>
      </w:r>
    </w:p>
    <w:p w14:paraId="249468EE" w14:textId="3D91288E" w:rsidR="006D2FEA" w:rsidRDefault="00791923" w:rsidP="00A76ADB">
      <w:pPr>
        <w:pStyle w:val="ListeParagraf"/>
        <w:numPr>
          <w:ilvl w:val="0"/>
          <w:numId w:val="1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791923">
        <w:rPr>
          <w:rFonts w:ascii="Times New Roman" w:hAnsi="Times New Roman" w:cs="Times New Roman"/>
          <w:sz w:val="28"/>
          <w:szCs w:val="28"/>
        </w:rPr>
        <w:t xml:space="preserve">Yapılan yazılımın </w:t>
      </w:r>
      <w:r w:rsidR="00187060">
        <w:rPr>
          <w:rFonts w:ascii="Times New Roman" w:hAnsi="Times New Roman" w:cs="Times New Roman"/>
          <w:sz w:val="28"/>
          <w:szCs w:val="28"/>
        </w:rPr>
        <w:t>a</w:t>
      </w:r>
      <w:r w:rsidRPr="00791923">
        <w:rPr>
          <w:rFonts w:ascii="Times New Roman" w:hAnsi="Times New Roman" w:cs="Times New Roman"/>
          <w:sz w:val="28"/>
          <w:szCs w:val="28"/>
        </w:rPr>
        <w:t xml:space="preserve">ra </w:t>
      </w:r>
      <w:proofErr w:type="gramStart"/>
      <w:r w:rsidRPr="00791923">
        <w:rPr>
          <w:rFonts w:ascii="Times New Roman" w:hAnsi="Times New Roman" w:cs="Times New Roman"/>
          <w:sz w:val="28"/>
          <w:szCs w:val="28"/>
        </w:rPr>
        <w:t>yüzünde</w:t>
      </w:r>
      <w:r w:rsidR="00DA39EB">
        <w:rPr>
          <w:rFonts w:ascii="Times New Roman" w:hAnsi="Times New Roman" w:cs="Times New Roman"/>
          <w:sz w:val="28"/>
          <w:szCs w:val="28"/>
        </w:rPr>
        <w:t xml:space="preserve"> </w:t>
      </w:r>
      <w:r w:rsidRPr="0079192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A39EB">
        <w:rPr>
          <w:rFonts w:ascii="Times New Roman" w:hAnsi="Times New Roman" w:cs="Times New Roman"/>
          <w:sz w:val="28"/>
          <w:szCs w:val="28"/>
        </w:rPr>
        <w:t xml:space="preserve"> </w:t>
      </w:r>
      <w:r w:rsidR="00187060">
        <w:rPr>
          <w:rFonts w:ascii="Times New Roman" w:hAnsi="Times New Roman" w:cs="Times New Roman"/>
          <w:sz w:val="28"/>
          <w:szCs w:val="28"/>
        </w:rPr>
        <w:t>g</w:t>
      </w:r>
      <w:r w:rsidR="007A009E">
        <w:rPr>
          <w:rFonts w:ascii="Times New Roman" w:hAnsi="Times New Roman" w:cs="Times New Roman"/>
          <w:sz w:val="28"/>
          <w:szCs w:val="28"/>
        </w:rPr>
        <w:t>iriş sayfası,</w:t>
      </w:r>
      <w:r w:rsidR="00187060">
        <w:rPr>
          <w:rFonts w:ascii="Times New Roman" w:hAnsi="Times New Roman" w:cs="Times New Roman"/>
          <w:sz w:val="28"/>
          <w:szCs w:val="28"/>
        </w:rPr>
        <w:t xml:space="preserve"> ü</w:t>
      </w:r>
      <w:r w:rsidR="007A009E">
        <w:rPr>
          <w:rFonts w:ascii="Times New Roman" w:hAnsi="Times New Roman" w:cs="Times New Roman"/>
          <w:sz w:val="28"/>
          <w:szCs w:val="28"/>
        </w:rPr>
        <w:t>ye kayıt</w:t>
      </w:r>
      <w:r w:rsidR="00187060">
        <w:rPr>
          <w:rFonts w:ascii="Times New Roman" w:hAnsi="Times New Roman" w:cs="Times New Roman"/>
          <w:sz w:val="28"/>
          <w:szCs w:val="28"/>
        </w:rPr>
        <w:t xml:space="preserve"> </w:t>
      </w:r>
      <w:r w:rsidR="007A009E">
        <w:rPr>
          <w:rFonts w:ascii="Times New Roman" w:hAnsi="Times New Roman" w:cs="Times New Roman"/>
          <w:sz w:val="28"/>
          <w:szCs w:val="28"/>
        </w:rPr>
        <w:t>sayfa</w:t>
      </w:r>
      <w:r w:rsidR="00187060">
        <w:rPr>
          <w:rFonts w:ascii="Times New Roman" w:hAnsi="Times New Roman" w:cs="Times New Roman"/>
          <w:sz w:val="28"/>
          <w:szCs w:val="28"/>
        </w:rPr>
        <w:t>sı</w:t>
      </w:r>
      <w:r w:rsidR="00DA39EB">
        <w:rPr>
          <w:rFonts w:ascii="Times New Roman" w:hAnsi="Times New Roman" w:cs="Times New Roman"/>
          <w:sz w:val="28"/>
          <w:szCs w:val="28"/>
        </w:rPr>
        <w:t xml:space="preserve"> </w:t>
      </w:r>
      <w:r w:rsidR="007A009E">
        <w:rPr>
          <w:rFonts w:ascii="Times New Roman" w:hAnsi="Times New Roman" w:cs="Times New Roman"/>
          <w:sz w:val="28"/>
          <w:szCs w:val="28"/>
        </w:rPr>
        <w:t>,</w:t>
      </w:r>
      <w:r w:rsidR="00DA39EB">
        <w:rPr>
          <w:rFonts w:ascii="Times New Roman" w:hAnsi="Times New Roman" w:cs="Times New Roman"/>
          <w:sz w:val="28"/>
          <w:szCs w:val="28"/>
        </w:rPr>
        <w:t xml:space="preserve"> </w:t>
      </w:r>
      <w:r w:rsidR="00187060">
        <w:rPr>
          <w:rFonts w:ascii="Times New Roman" w:hAnsi="Times New Roman" w:cs="Times New Roman"/>
          <w:sz w:val="28"/>
          <w:szCs w:val="28"/>
        </w:rPr>
        <w:t>müşterilerimizin her daim ceplerine ve zevklerine uygun fırsatlardan yararlanabilmesi için kampanya sayfası , kolayca bilet alım yapabilecekleri uçuşlarım sayfası ve diledikleri zaman bilgilerini güncelleyebilecekleri bir profilim sayfası bulunmaktadır.</w:t>
      </w:r>
    </w:p>
    <w:p w14:paraId="14E623F1" w14:textId="77777777" w:rsidR="00A76ADB" w:rsidRPr="00A76ADB" w:rsidRDefault="00A76ADB" w:rsidP="00A76ADB">
      <w:pPr>
        <w:spacing w:before="0" w:after="160" w:line="259" w:lineRule="auto"/>
        <w:ind w:left="1080" w:right="0"/>
        <w:rPr>
          <w:rFonts w:ascii="Times New Roman" w:hAnsi="Times New Roman" w:cs="Times New Roman"/>
          <w:sz w:val="28"/>
          <w:szCs w:val="28"/>
        </w:rPr>
      </w:pPr>
    </w:p>
    <w:p w14:paraId="0F0B89C1" w14:textId="0CFEE17E" w:rsidR="006D2FEA" w:rsidRDefault="006D2FEA" w:rsidP="00791923">
      <w:pPr>
        <w:pStyle w:val="ListeParagraf"/>
        <w:spacing w:before="0" w:after="160" w:line="259" w:lineRule="auto"/>
        <w:ind w:left="1440" w:right="0"/>
        <w:rPr>
          <w:rFonts w:ascii="Arial Black" w:hAnsi="Arial Black"/>
          <w:szCs w:val="24"/>
        </w:rPr>
      </w:pPr>
      <w:r w:rsidRPr="006D2FEA">
        <w:rPr>
          <w:rFonts w:ascii="Arial Black" w:hAnsi="Arial Black"/>
          <w:szCs w:val="24"/>
        </w:rPr>
        <w:t>Teknik Altyapı</w:t>
      </w:r>
    </w:p>
    <w:p w14:paraId="31DB4AFD" w14:textId="27F4CC38" w:rsidR="006D2FEA" w:rsidRPr="006D2FEA" w:rsidRDefault="006D2FEA" w:rsidP="006D2FEA">
      <w:pPr>
        <w:pStyle w:val="ListeParagraf"/>
        <w:numPr>
          <w:ilvl w:val="0"/>
          <w:numId w:val="3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6D2FEA">
        <w:rPr>
          <w:rFonts w:ascii="Times New Roman" w:hAnsi="Times New Roman" w:cs="Times New Roman"/>
          <w:sz w:val="28"/>
          <w:szCs w:val="28"/>
        </w:rPr>
        <w:t>Programlama dili C#</w:t>
      </w:r>
      <w:r w:rsidR="0098114E">
        <w:rPr>
          <w:rFonts w:ascii="Times New Roman" w:hAnsi="Times New Roman" w:cs="Times New Roman"/>
          <w:sz w:val="28"/>
          <w:szCs w:val="28"/>
        </w:rPr>
        <w:t xml:space="preserve"> kullanıldı</w:t>
      </w:r>
      <w:r w:rsidRPr="006D2FEA">
        <w:rPr>
          <w:rFonts w:ascii="Times New Roman" w:hAnsi="Times New Roman" w:cs="Times New Roman"/>
          <w:sz w:val="28"/>
          <w:szCs w:val="28"/>
        </w:rPr>
        <w:t>.</w:t>
      </w:r>
    </w:p>
    <w:p w14:paraId="6BBD843C" w14:textId="64C4F4B2" w:rsidR="006D2FEA" w:rsidRPr="00187060" w:rsidRDefault="006D2FEA" w:rsidP="00187060">
      <w:pPr>
        <w:pStyle w:val="ListeParagraf"/>
        <w:numPr>
          <w:ilvl w:val="0"/>
          <w:numId w:val="3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6D2FEA">
        <w:rPr>
          <w:rFonts w:ascii="Times New Roman" w:hAnsi="Times New Roman" w:cs="Times New Roman"/>
          <w:sz w:val="28"/>
          <w:szCs w:val="28"/>
        </w:rPr>
        <w:t>Yazılım veri tabanı Microsoft SQL</w:t>
      </w:r>
      <w:r w:rsidR="0098114E">
        <w:rPr>
          <w:rFonts w:ascii="Times New Roman" w:hAnsi="Times New Roman" w:cs="Times New Roman"/>
          <w:sz w:val="28"/>
          <w:szCs w:val="28"/>
        </w:rPr>
        <w:t xml:space="preserve"> kullanıldı</w:t>
      </w:r>
      <w:r w:rsidRPr="006D2FEA">
        <w:rPr>
          <w:rFonts w:ascii="Times New Roman" w:hAnsi="Times New Roman" w:cs="Times New Roman"/>
          <w:sz w:val="28"/>
          <w:szCs w:val="28"/>
        </w:rPr>
        <w:t>.</w:t>
      </w:r>
    </w:p>
    <w:p w14:paraId="0AD1EB26" w14:textId="1E769939" w:rsidR="00A66B18" w:rsidRDefault="006D2FEA" w:rsidP="00621F32">
      <w:pPr>
        <w:pStyle w:val="ListeParagraf"/>
        <w:numPr>
          <w:ilvl w:val="0"/>
          <w:numId w:val="3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6D2FEA">
        <w:rPr>
          <w:rFonts w:ascii="Times New Roman" w:hAnsi="Times New Roman" w:cs="Times New Roman"/>
          <w:sz w:val="28"/>
          <w:szCs w:val="28"/>
        </w:rPr>
        <w:t>Yazılımın veri tabanı ilişkisel veri tabanı mimarisine uygun olarak tasar</w:t>
      </w:r>
      <w:r w:rsidR="0098114E">
        <w:rPr>
          <w:rFonts w:ascii="Times New Roman" w:hAnsi="Times New Roman" w:cs="Times New Roman"/>
          <w:sz w:val="28"/>
          <w:szCs w:val="28"/>
        </w:rPr>
        <w:t>landı</w:t>
      </w:r>
      <w:r w:rsidR="00621F32">
        <w:rPr>
          <w:rFonts w:ascii="Times New Roman" w:hAnsi="Times New Roman" w:cs="Times New Roman"/>
          <w:sz w:val="28"/>
          <w:szCs w:val="28"/>
        </w:rPr>
        <w:t>.</w:t>
      </w:r>
    </w:p>
    <w:p w14:paraId="46E0F37A" w14:textId="161D1D9D" w:rsidR="00960879" w:rsidRDefault="00412D3D" w:rsidP="00960879">
      <w:pPr>
        <w:pStyle w:val="ListeParagraf"/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Oluşturulacak Ara Yüzler</w:t>
      </w:r>
    </w:p>
    <w:p w14:paraId="38AE6486" w14:textId="7A39A9DE" w:rsidR="00412D3D" w:rsidRPr="00A76ADB" w:rsidRDefault="00187060" w:rsidP="00412D3D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Giriş Ekranı</w:t>
      </w:r>
    </w:p>
    <w:p w14:paraId="16AD4EE5" w14:textId="4F538314" w:rsidR="00412D3D" w:rsidRPr="00A76ADB" w:rsidRDefault="00187060" w:rsidP="00412D3D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Üye Kayıt Ekranı</w:t>
      </w:r>
    </w:p>
    <w:p w14:paraId="29355FDF" w14:textId="09DDD235" w:rsidR="00412D3D" w:rsidRPr="00A76ADB" w:rsidRDefault="00187060" w:rsidP="00412D3D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Şifremi Unuttum Ekranı</w:t>
      </w:r>
    </w:p>
    <w:p w14:paraId="648C6D07" w14:textId="51003CAD" w:rsidR="00412D3D" w:rsidRDefault="00187060" w:rsidP="00412D3D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Menü Ekranı</w:t>
      </w:r>
    </w:p>
    <w:p w14:paraId="1124A499" w14:textId="01DD3FDA" w:rsidR="00187060" w:rsidRPr="00A76ADB" w:rsidRDefault="00187060" w:rsidP="00412D3D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Anasayfa Ekranı</w:t>
      </w:r>
    </w:p>
    <w:p w14:paraId="49AC50C4" w14:textId="10F810F4" w:rsidR="00412D3D" w:rsidRPr="00A76ADB" w:rsidRDefault="00187060" w:rsidP="00412D3D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Hesabım Ekranı</w:t>
      </w:r>
    </w:p>
    <w:p w14:paraId="293FA6D3" w14:textId="08E4E1E8" w:rsidR="00A76ADB" w:rsidRDefault="00187060" w:rsidP="00412D3D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Kampanyalar Ekranı</w:t>
      </w:r>
    </w:p>
    <w:p w14:paraId="41D26110" w14:textId="15023A67" w:rsidR="00E10C08" w:rsidRDefault="00187060" w:rsidP="00D9673E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Uçuşlarım Ekranı</w:t>
      </w:r>
    </w:p>
    <w:p w14:paraId="118742AF" w14:textId="0731211C" w:rsidR="00187060" w:rsidRDefault="00187060" w:rsidP="00D9673E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Anasayfa Ekranı</w:t>
      </w:r>
    </w:p>
    <w:p w14:paraId="02CFE26D" w14:textId="3F06A896" w:rsidR="00187060" w:rsidRDefault="00187060" w:rsidP="00D9673E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Kampanya Ekranı</w:t>
      </w:r>
    </w:p>
    <w:p w14:paraId="63080B48" w14:textId="4C4603A0" w:rsidR="00187060" w:rsidRPr="00D9673E" w:rsidRDefault="00187060" w:rsidP="00D9673E">
      <w:pPr>
        <w:pStyle w:val="ListeParagraf"/>
        <w:numPr>
          <w:ilvl w:val="0"/>
          <w:numId w:val="6"/>
        </w:numPr>
        <w:spacing w:before="0"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Uçuş Ekranı</w:t>
      </w:r>
    </w:p>
    <w:p w14:paraId="1494F33E" w14:textId="5797BD4A" w:rsidR="00E10C08" w:rsidRDefault="00E10C0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 w:rsidRPr="00E10C08">
        <w:rPr>
          <w:rFonts w:ascii="Arial Black" w:hAnsi="Arial Black" w:cs="Times New Roman"/>
          <w:sz w:val="28"/>
          <w:szCs w:val="28"/>
        </w:rPr>
        <w:t>1-</w:t>
      </w:r>
      <w:r w:rsidR="00DA39EB">
        <w:rPr>
          <w:rFonts w:ascii="Arial Black" w:hAnsi="Arial Black" w:cs="Times New Roman"/>
          <w:sz w:val="28"/>
          <w:szCs w:val="28"/>
        </w:rPr>
        <w:t>Giriş Ekranı</w:t>
      </w:r>
    </w:p>
    <w:p w14:paraId="650B3CF3" w14:textId="1D4E41CD" w:rsidR="00E10C08" w:rsidRPr="00D0524F" w:rsidRDefault="00DA39EB" w:rsidP="00E10C08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bookmarkStart w:id="1" w:name="_Hlk98270199"/>
      <w:r>
        <w:rPr>
          <w:rFonts w:ascii="Times New Roman" w:hAnsi="Times New Roman" w:cs="Times New Roman"/>
          <w:sz w:val="28"/>
          <w:szCs w:val="28"/>
        </w:rPr>
        <w:t xml:space="preserve"> Yeni kullanıcı kaydı ve kullanıcının hesabına girişini gerçekleştirmek amacıyla </w:t>
      </w:r>
      <w:proofErr w:type="gramStart"/>
      <w:r>
        <w:rPr>
          <w:rFonts w:ascii="Times New Roman" w:hAnsi="Times New Roman" w:cs="Times New Roman"/>
          <w:sz w:val="28"/>
          <w:szCs w:val="28"/>
        </w:rPr>
        <w:t>tasarlanmıştır .Ayrıca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hesap şifresini unutma durumunda kullanıcının eposta girişiyle şifre öğrenebilme durumu sağlanmıştır.</w:t>
      </w:r>
    </w:p>
    <w:bookmarkEnd w:id="1"/>
    <w:p w14:paraId="08B52873" w14:textId="3DA4D1DE" w:rsidR="00E10C08" w:rsidRDefault="00E10C0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2-</w:t>
      </w:r>
      <w:r w:rsidR="00DA39EB">
        <w:rPr>
          <w:rFonts w:ascii="Arial Black" w:hAnsi="Arial Black" w:cs="Times New Roman"/>
          <w:sz w:val="28"/>
          <w:szCs w:val="28"/>
        </w:rPr>
        <w:t>Üye Kayıt Ekranı</w:t>
      </w:r>
    </w:p>
    <w:p w14:paraId="62FD3DCB" w14:textId="01640300" w:rsidR="00D0524F" w:rsidRDefault="00DA39EB" w:rsidP="00E10C08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Uygulamada kaydı bulunmayan potansiyel </w:t>
      </w:r>
      <w:proofErr w:type="gramStart"/>
      <w:r>
        <w:rPr>
          <w:rFonts w:ascii="Times New Roman" w:hAnsi="Times New Roman" w:cs="Times New Roman"/>
          <w:sz w:val="28"/>
          <w:szCs w:val="28"/>
        </w:rPr>
        <w:t>kullanıcının ,uygulamaya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kaydını gerçekleştirmek amacıyla tasarlanmıştır.</w:t>
      </w:r>
    </w:p>
    <w:p w14:paraId="6F880CF2" w14:textId="0C96E1CA" w:rsidR="00D0524F" w:rsidRDefault="00D0524F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 w:rsidRPr="00D0524F">
        <w:rPr>
          <w:rFonts w:ascii="Arial Black" w:hAnsi="Arial Black" w:cs="Times New Roman"/>
          <w:sz w:val="28"/>
          <w:szCs w:val="28"/>
        </w:rPr>
        <w:t>3-</w:t>
      </w:r>
      <w:r w:rsidR="00DA39EB">
        <w:rPr>
          <w:rFonts w:ascii="Arial Black" w:hAnsi="Arial Black" w:cs="Times New Roman"/>
          <w:sz w:val="28"/>
          <w:szCs w:val="28"/>
        </w:rPr>
        <w:t>Şifremi Unuttum Ekranı</w:t>
      </w:r>
    </w:p>
    <w:p w14:paraId="76B21849" w14:textId="0837DAD0" w:rsidR="00D0524F" w:rsidRDefault="00DA39EB" w:rsidP="00E10C08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Kullanıcının hesabına ait şifreyi unutması durumunda eposta girişiyle tekrardan erişim sağlaması amacıyla tasarlanmıştır.</w:t>
      </w:r>
    </w:p>
    <w:p w14:paraId="5E7856E0" w14:textId="4C50D79C" w:rsidR="00DA39EB" w:rsidRDefault="00FA0245" w:rsidP="00DA39EB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 w:rsidRPr="00FA0245">
        <w:rPr>
          <w:rFonts w:ascii="Arial Black" w:hAnsi="Arial Black" w:cs="Times New Roman"/>
          <w:sz w:val="28"/>
          <w:szCs w:val="28"/>
        </w:rPr>
        <w:t>4-</w:t>
      </w:r>
      <w:r w:rsidR="00DA39EB">
        <w:rPr>
          <w:rFonts w:ascii="Arial Black" w:hAnsi="Arial Black" w:cs="Times New Roman"/>
          <w:sz w:val="28"/>
          <w:szCs w:val="28"/>
        </w:rPr>
        <w:t>Menu Ekranı</w:t>
      </w:r>
    </w:p>
    <w:p w14:paraId="546C5DC1" w14:textId="4497B64C" w:rsidR="00DA39EB" w:rsidRPr="00DA39EB" w:rsidRDefault="00DA39EB" w:rsidP="00DA39EB">
      <w:pPr>
        <w:spacing w:before="0" w:after="160" w:line="259" w:lineRule="auto"/>
        <w:ind w:left="1440" w:right="0"/>
        <w:rPr>
          <w:rFonts w:ascii="Tisa Offc Serif Pro" w:hAnsi="Tisa Offc Serif Pro" w:cs="Times New Roman"/>
          <w:sz w:val="28"/>
          <w:szCs w:val="28"/>
        </w:rPr>
      </w:pPr>
      <w:r>
        <w:rPr>
          <w:rFonts w:ascii="Tisa Offc Serif Pro" w:hAnsi="Tisa Offc Serif Pro" w:cs="Times New Roman"/>
          <w:sz w:val="28"/>
          <w:szCs w:val="28"/>
        </w:rPr>
        <w:t xml:space="preserve">Kullanıcının zorluk yaşamadan </w:t>
      </w:r>
      <w:proofErr w:type="gramStart"/>
      <w:r>
        <w:rPr>
          <w:rFonts w:ascii="Tisa Offc Serif Pro" w:hAnsi="Tisa Offc Serif Pro" w:cs="Times New Roman"/>
          <w:sz w:val="28"/>
          <w:szCs w:val="28"/>
        </w:rPr>
        <w:t>anasayfa ,hesabım</w:t>
      </w:r>
      <w:proofErr w:type="gramEnd"/>
      <w:r>
        <w:rPr>
          <w:rFonts w:ascii="Tisa Offc Serif Pro" w:hAnsi="Tisa Offc Serif Pro" w:cs="Times New Roman"/>
          <w:sz w:val="28"/>
          <w:szCs w:val="28"/>
        </w:rPr>
        <w:t xml:space="preserve"> ,kampanya ve uçuş sayfalarına erişim sağlaması amacıyla tasarlanmıştır.</w:t>
      </w:r>
    </w:p>
    <w:p w14:paraId="369FA0D5" w14:textId="0CE843D7" w:rsidR="009556D0" w:rsidRDefault="001549FD" w:rsidP="001549FD">
      <w:pPr>
        <w:spacing w:before="0" w:after="160" w:line="259" w:lineRule="auto"/>
        <w:ind w:left="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</w:t>
      </w:r>
      <w:r w:rsidR="00794E59">
        <w:rPr>
          <w:rFonts w:ascii="Arial Black" w:hAnsi="Arial Black" w:cs="Times New Roman"/>
          <w:sz w:val="28"/>
          <w:szCs w:val="28"/>
        </w:rPr>
        <w:t xml:space="preserve"> </w:t>
      </w:r>
      <w:r w:rsidR="00FA0245">
        <w:rPr>
          <w:rFonts w:ascii="Arial Black" w:hAnsi="Arial Black" w:cs="Times New Roman"/>
          <w:sz w:val="28"/>
          <w:szCs w:val="28"/>
        </w:rPr>
        <w:t>5</w:t>
      </w:r>
      <w:r w:rsidR="009556D0" w:rsidRPr="009556D0">
        <w:rPr>
          <w:rFonts w:ascii="Arial Black" w:hAnsi="Arial Black" w:cs="Times New Roman"/>
          <w:sz w:val="28"/>
          <w:szCs w:val="28"/>
        </w:rPr>
        <w:t>-</w:t>
      </w:r>
      <w:r>
        <w:rPr>
          <w:rFonts w:ascii="Arial Black" w:hAnsi="Arial Black" w:cs="Times New Roman"/>
          <w:sz w:val="28"/>
          <w:szCs w:val="28"/>
        </w:rPr>
        <w:t>Anasayfa Ekranı</w:t>
      </w:r>
    </w:p>
    <w:p w14:paraId="0510C622" w14:textId="67194650" w:rsidR="009556D0" w:rsidRDefault="001549FD" w:rsidP="00E10C08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Kullanıcının hesabım sayfasına erişimi için tasarlanmıştır.</w:t>
      </w:r>
    </w:p>
    <w:p w14:paraId="3BFBF72B" w14:textId="1A471F1D" w:rsidR="00D9673E" w:rsidRDefault="00A64FA6" w:rsidP="00D9673E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6</w:t>
      </w:r>
      <w:r w:rsidR="00D9673E" w:rsidRPr="00D9673E">
        <w:rPr>
          <w:rFonts w:ascii="Arial Black" w:hAnsi="Arial Black" w:cs="Times New Roman"/>
          <w:sz w:val="28"/>
          <w:szCs w:val="28"/>
        </w:rPr>
        <w:t>-</w:t>
      </w:r>
      <w:r w:rsidR="001549FD">
        <w:rPr>
          <w:rFonts w:ascii="Arial Black" w:hAnsi="Arial Black" w:cs="Times New Roman"/>
          <w:sz w:val="28"/>
          <w:szCs w:val="28"/>
        </w:rPr>
        <w:t>Hesabım Ekranı</w:t>
      </w:r>
    </w:p>
    <w:p w14:paraId="0828D086" w14:textId="17457B05" w:rsidR="00D9673E" w:rsidRPr="00D9673E" w:rsidRDefault="001549FD" w:rsidP="00D9673E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Kullanıcının şahsına ait bilgileri dilediğince güncellemesi ve istediği zaman uygulamaya üyeliğini iptal edebilmesi amacıyla tasarlanmıştır.</w:t>
      </w:r>
    </w:p>
    <w:p w14:paraId="54F40C29" w14:textId="1CA70DA9" w:rsidR="00794E59" w:rsidRDefault="00A64FA6" w:rsidP="00A64FA6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7</w:t>
      </w:r>
      <w:r w:rsidR="00794E59" w:rsidRPr="00794E59">
        <w:rPr>
          <w:rFonts w:ascii="Arial Black" w:hAnsi="Arial Black" w:cs="Times New Roman"/>
          <w:sz w:val="28"/>
          <w:szCs w:val="28"/>
        </w:rPr>
        <w:t>-</w:t>
      </w:r>
      <w:r w:rsidR="001549FD">
        <w:rPr>
          <w:rFonts w:ascii="Arial Black" w:hAnsi="Arial Black" w:cs="Times New Roman"/>
          <w:sz w:val="28"/>
          <w:szCs w:val="28"/>
        </w:rPr>
        <w:t>Kampanyalar Ekranı</w:t>
      </w:r>
    </w:p>
    <w:p w14:paraId="22CEBAA4" w14:textId="77777777" w:rsidR="001549FD" w:rsidRPr="003D7F61" w:rsidRDefault="001549FD" w:rsidP="001549FD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Kullanıcıya </w:t>
      </w:r>
      <w:proofErr w:type="gramStart"/>
      <w:r>
        <w:rPr>
          <w:rFonts w:ascii="Times New Roman" w:hAnsi="Times New Roman" w:cs="Times New Roman"/>
          <w:sz w:val="28"/>
          <w:szCs w:val="28"/>
        </w:rPr>
        <w:t>sunulan  UÇBET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HAVA YOLLARI fırsatlarından kullanıcıyı haberdar etmek amacıyla tasarlanmıştır.</w:t>
      </w:r>
    </w:p>
    <w:p w14:paraId="0CF75000" w14:textId="444D23EE" w:rsidR="001549FD" w:rsidRDefault="001549FD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8-Uçuşlarım Ekranı</w:t>
      </w:r>
    </w:p>
    <w:p w14:paraId="5E683382" w14:textId="7E5B38B9" w:rsidR="001549FD" w:rsidRDefault="001549FD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Kullanıcının uçak bileti alımını gerçekleştirmesi ve aldığı uçak biletlerinden haberdar olması amacıyla tasarlanmıştır.</w:t>
      </w:r>
    </w:p>
    <w:p w14:paraId="4FC3D094" w14:textId="6C5EDC73" w:rsidR="001549FD" w:rsidRDefault="001549FD" w:rsidP="00A64FA6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</w:p>
    <w:p w14:paraId="2C60A7BB" w14:textId="77777777" w:rsidR="00D00055" w:rsidRPr="00FE698F" w:rsidRDefault="00D00055" w:rsidP="00E10C08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</w:p>
    <w:p w14:paraId="408CE0FC" w14:textId="77777777" w:rsidR="00D07633" w:rsidRDefault="00D07633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</w:p>
    <w:p w14:paraId="7187B218" w14:textId="499DA9EE" w:rsidR="001549FD" w:rsidRDefault="001549FD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9-Admin Anasayfa Ekranı</w:t>
      </w:r>
    </w:p>
    <w:p w14:paraId="7BF725CC" w14:textId="0C0B923A" w:rsidR="001549FD" w:rsidRDefault="001549FD" w:rsidP="001549FD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Yöneticinin admin kampanya ekranı ve admin uçuşlar ekranını düzenli bir tasarımda açması amacıyla tasarlanmıştır.</w:t>
      </w:r>
    </w:p>
    <w:p w14:paraId="0D3FBB4B" w14:textId="59DC96C2" w:rsidR="001549FD" w:rsidRDefault="001549FD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10-Admin Kampanya Ekranı </w:t>
      </w:r>
    </w:p>
    <w:p w14:paraId="7E907A6C" w14:textId="073E002C" w:rsidR="007115FD" w:rsidRDefault="007115FD" w:rsidP="001549FD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Yöneticinin kampanyalar sayfasına kampanya ekleme, silme, güncelleştirme ve afiş ekleme işlemlerini gerçekleştirmek amacıyla tasarlanmıştır.</w:t>
      </w:r>
    </w:p>
    <w:p w14:paraId="5A6F1C66" w14:textId="0D8ABABD" w:rsidR="007115FD" w:rsidRDefault="007115FD" w:rsidP="007115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11-Admin Uçuş Ekranı</w:t>
      </w:r>
    </w:p>
    <w:p w14:paraId="1E2AA3FA" w14:textId="01134904" w:rsidR="007115FD" w:rsidRDefault="007115FD" w:rsidP="007115FD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Yöneticinin uçuşlarım sayfasına uçuş ekleme ve silme işlemlerini gerçekleştirmek amacıyla tasarlanmıştır.</w:t>
      </w:r>
    </w:p>
    <w:p w14:paraId="5BE4C604" w14:textId="0A23414D" w:rsidR="00D07633" w:rsidRDefault="00D07633" w:rsidP="007115FD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</w:p>
    <w:p w14:paraId="058CD97A" w14:textId="077FE122" w:rsidR="00D07633" w:rsidRDefault="00D07633" w:rsidP="007115FD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</w:p>
    <w:p w14:paraId="4FEC9796" w14:textId="3897057C" w:rsidR="00D07633" w:rsidRDefault="00ED45F1" w:rsidP="007115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         Giriş Ekranı</w:t>
      </w:r>
    </w:p>
    <w:p w14:paraId="45FBE800" w14:textId="4462F03F" w:rsidR="007115FD" w:rsidRDefault="00ED45F1" w:rsidP="007115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</w:t>
      </w:r>
      <w:r w:rsidR="007115FD">
        <w:rPr>
          <w:rFonts w:ascii="Arial Black" w:hAnsi="Arial Black" w:cs="Times New Roman"/>
          <w:sz w:val="28"/>
          <w:szCs w:val="28"/>
        </w:rPr>
        <w:t xml:space="preserve"> </w:t>
      </w:r>
      <w:r w:rsidR="00D07633"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2CD09413" wp14:editId="36C308D3">
            <wp:extent cx="3164175" cy="4358473"/>
            <wp:effectExtent l="0" t="0" r="0" b="4445"/>
            <wp:docPr id="2" name="Resim 2" descr="metin, işaret, bulutlar, otob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işaret, bulutlar, otoba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574" cy="43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5918" w14:textId="3F903A54" w:rsidR="007115FD" w:rsidRDefault="007115FD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</w:p>
    <w:p w14:paraId="5BDD6B5B" w14:textId="77777777" w:rsidR="00ED45F1" w:rsidRDefault="00ED45F1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</w:t>
      </w:r>
    </w:p>
    <w:p w14:paraId="6E0C600D" w14:textId="77777777" w:rsidR="00FC0BCA" w:rsidRDefault="00FC0BCA" w:rsidP="00ED45F1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</w:p>
    <w:p w14:paraId="4F70A83C" w14:textId="7FCE7845" w:rsidR="00ED45F1" w:rsidRDefault="00FC0BCA" w:rsidP="00ED45F1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</w:t>
      </w:r>
      <w:r>
        <w:rPr>
          <w:rFonts w:ascii="Arial Black" w:hAnsi="Arial Black" w:cs="Times New Roman"/>
          <w:sz w:val="28"/>
          <w:szCs w:val="28"/>
        </w:rPr>
        <w:t>Üye Kayıt Ekranı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D45F1">
        <w:rPr>
          <w:rFonts w:ascii="Arial Black" w:hAnsi="Arial Black" w:cs="Times New Roman"/>
          <w:sz w:val="28"/>
          <w:szCs w:val="28"/>
        </w:rPr>
        <w:t xml:space="preserve">                                                                                               </w:t>
      </w:r>
    </w:p>
    <w:p w14:paraId="796B96D6" w14:textId="2AAEB79F" w:rsidR="007115FD" w:rsidRDefault="00ED45F1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</w:t>
      </w:r>
      <w:r w:rsidR="00FC0BCA">
        <w:rPr>
          <w:rFonts w:ascii="Arial Black" w:hAnsi="Arial Black" w:cs="Times New Roman"/>
          <w:sz w:val="28"/>
          <w:szCs w:val="28"/>
        </w:rPr>
        <w:t xml:space="preserve"> </w:t>
      </w:r>
      <w:r>
        <w:rPr>
          <w:rFonts w:ascii="Arial Black" w:hAnsi="Arial Black" w:cs="Times New Roman"/>
          <w:sz w:val="28"/>
          <w:szCs w:val="28"/>
        </w:rPr>
        <w:t xml:space="preserve">  </w:t>
      </w:r>
      <w:r w:rsidR="00FC0BCA"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651A3DD8" wp14:editId="5A5CED29">
            <wp:extent cx="3214370" cy="3747544"/>
            <wp:effectExtent l="0" t="0" r="508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99" cy="38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Times New Roman"/>
          <w:sz w:val="28"/>
          <w:szCs w:val="28"/>
        </w:rPr>
        <w:t xml:space="preserve">  </w:t>
      </w:r>
    </w:p>
    <w:p w14:paraId="66FAC4A7" w14:textId="2CB46727" w:rsidR="00ED45F1" w:rsidRDefault="00ED45F1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</w:p>
    <w:p w14:paraId="1FE61B36" w14:textId="4EF390A5" w:rsidR="00ED45F1" w:rsidRDefault="00FC0BCA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Şifremi Unuttum Ekranı</w:t>
      </w:r>
    </w:p>
    <w:p w14:paraId="2DF47660" w14:textId="1A39A7A4" w:rsidR="00ED45F1" w:rsidRDefault="00ED45F1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</w:t>
      </w: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303F4905" wp14:editId="06E112E5">
            <wp:extent cx="3192780" cy="4342614"/>
            <wp:effectExtent l="0" t="0" r="762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13" cy="4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1F26" w14:textId="4B367BA3" w:rsidR="00D07633" w:rsidRDefault="00ED45F1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</w:t>
      </w:r>
    </w:p>
    <w:p w14:paraId="32F572BE" w14:textId="5C907C04" w:rsidR="001549FD" w:rsidRDefault="00FC0BCA" w:rsidP="001549FD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lastRenderedPageBreak/>
        <w:t xml:space="preserve">                            Menu Ekranı</w:t>
      </w:r>
    </w:p>
    <w:p w14:paraId="296ACEAA" w14:textId="77777777" w:rsidR="00FC0BCA" w:rsidRDefault="00FC0BCA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</w:t>
      </w:r>
      <w:r w:rsidR="00ED45F1"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519CE785" wp14:editId="7C015628">
            <wp:extent cx="3188834" cy="4168140"/>
            <wp:effectExtent l="0" t="0" r="0" b="3810"/>
            <wp:docPr id="4" name="Resim 4" descr="metin, hava taşıtı, uç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hava taşıtı, uçak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42" cy="41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95A3" w14:textId="4A1938C6" w:rsidR="00FC0BCA" w:rsidRDefault="00FC0BCA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                                                                                                     </w:t>
      </w:r>
    </w:p>
    <w:p w14:paraId="49EC0BDC" w14:textId="3D7A46E8" w:rsidR="00FC0BCA" w:rsidRDefault="00FC0BCA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     Anasayfa Ekranı    </w:t>
      </w:r>
    </w:p>
    <w:p w14:paraId="4E764D68" w14:textId="0B3B0D70" w:rsidR="00FC0BCA" w:rsidRDefault="00FC0BCA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</w:t>
      </w: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7AA5F265" wp14:editId="0AEB9836">
            <wp:extent cx="3123888" cy="4311650"/>
            <wp:effectExtent l="0" t="0" r="635" b="0"/>
            <wp:docPr id="7" name="Resim 7" descr="metin, gök, uçak, hava taşıt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gök, uçak, hava taşıtı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40" cy="43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9A6B" w14:textId="63210CBA" w:rsidR="002F68D9" w:rsidRDefault="00FC0BCA" w:rsidP="002F68D9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lastRenderedPageBreak/>
        <w:t xml:space="preserve"> </w:t>
      </w:r>
      <w:r w:rsidR="002F68D9">
        <w:rPr>
          <w:rFonts w:ascii="Arial Black" w:hAnsi="Arial Black" w:cs="Times New Roman"/>
          <w:sz w:val="28"/>
          <w:szCs w:val="28"/>
        </w:rPr>
        <w:t xml:space="preserve">                         Hesabım Ekranı</w:t>
      </w:r>
      <w:r>
        <w:rPr>
          <w:rFonts w:ascii="Arial Black" w:hAnsi="Arial Black" w:cs="Times New Roman"/>
          <w:sz w:val="28"/>
          <w:szCs w:val="28"/>
        </w:rPr>
        <w:t xml:space="preserve"> </w:t>
      </w:r>
      <w:r w:rsidR="002F68D9">
        <w:rPr>
          <w:rFonts w:ascii="Arial Black" w:hAnsi="Arial Black" w:cs="Times New Roman"/>
          <w:sz w:val="28"/>
          <w:szCs w:val="28"/>
        </w:rPr>
        <w:t xml:space="preserve">  </w:t>
      </w:r>
      <w:r>
        <w:rPr>
          <w:rFonts w:ascii="Arial Black" w:hAnsi="Arial Black" w:cs="Times New Roman"/>
          <w:sz w:val="28"/>
          <w:szCs w:val="28"/>
        </w:rPr>
        <w:t xml:space="preserve">  </w:t>
      </w:r>
    </w:p>
    <w:p w14:paraId="45DBF9DD" w14:textId="7AB53263" w:rsidR="00D0524F" w:rsidRPr="00D0524F" w:rsidRDefault="00FC0BCA" w:rsidP="002F68D9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</w:t>
      </w:r>
      <w:r w:rsidR="002F68D9">
        <w:rPr>
          <w:rFonts w:ascii="Arial Black" w:hAnsi="Arial Black" w:cs="Times New Roman"/>
          <w:sz w:val="28"/>
          <w:szCs w:val="28"/>
        </w:rPr>
        <w:t xml:space="preserve">           </w:t>
      </w: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4B777628" wp14:editId="5ED6FA6C">
            <wp:extent cx="3179303" cy="3931920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29" cy="39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Times New Roman"/>
          <w:sz w:val="28"/>
          <w:szCs w:val="28"/>
        </w:rPr>
        <w:t xml:space="preserve"> </w:t>
      </w:r>
    </w:p>
    <w:p w14:paraId="34F48D17" w14:textId="4F97503A" w:rsidR="00D0524F" w:rsidRDefault="00D0524F" w:rsidP="00E10C08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</w:p>
    <w:p w14:paraId="0BB4090A" w14:textId="6191D5A5" w:rsidR="00CC5E98" w:rsidRPr="00D0524F" w:rsidRDefault="00CC5E98" w:rsidP="00CC5E98">
      <w:pPr>
        <w:spacing w:before="0" w:after="160" w:line="259" w:lineRule="auto"/>
        <w:ind w:left="1440" w:right="0"/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   Kampanyalar Ekranı</w:t>
      </w:r>
    </w:p>
    <w:p w14:paraId="26D06E1D" w14:textId="3FC88746" w:rsidR="00E10C08" w:rsidRDefault="00CC5E9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</w:t>
      </w: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3432237E" wp14:editId="715CEE19">
            <wp:extent cx="3399790" cy="42138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52" cy="42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50E4" w14:textId="3FFDE0BE" w:rsidR="00CC5E98" w:rsidRDefault="00CC5E9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</w:p>
    <w:p w14:paraId="086116D6" w14:textId="4C573A83" w:rsidR="00CC5E98" w:rsidRDefault="00CC5E9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lastRenderedPageBreak/>
        <w:t xml:space="preserve">                            Uçuşlarım Ekranı</w:t>
      </w:r>
    </w:p>
    <w:p w14:paraId="09A3AF6B" w14:textId="5E9F80FF" w:rsidR="00CC5E98" w:rsidRDefault="00CC5E98" w:rsidP="00CC5E9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</w:t>
      </w: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2434067E" wp14:editId="3EBD6935">
            <wp:extent cx="3243486" cy="42062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31" cy="42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05B4" w14:textId="5A56DEE4" w:rsidR="00CC5E98" w:rsidRDefault="00CC5E9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  Admin Anasayfa Ekranı</w:t>
      </w:r>
    </w:p>
    <w:p w14:paraId="35A51E6C" w14:textId="121AF83F" w:rsidR="00CC5E98" w:rsidRDefault="00CC5E9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</w:t>
      </w: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6D6675DD" wp14:editId="0EC49573">
            <wp:extent cx="3200400" cy="4647789"/>
            <wp:effectExtent l="0" t="0" r="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71" cy="46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331" w14:textId="597B5BC1" w:rsidR="004879BC" w:rsidRDefault="004879BC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lastRenderedPageBreak/>
        <w:t xml:space="preserve">                      Admin Kampanya Ekranı</w:t>
      </w:r>
    </w:p>
    <w:p w14:paraId="2D298D27" w14:textId="15BA374F" w:rsidR="00CC5E98" w:rsidRDefault="004879BC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</w:t>
      </w: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70950A30" wp14:editId="01D9F7BC">
            <wp:extent cx="2994660" cy="417603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39" cy="41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2B32" w14:textId="77777777" w:rsidR="004879BC" w:rsidRDefault="004879BC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</w:t>
      </w:r>
    </w:p>
    <w:p w14:paraId="18B4CCD9" w14:textId="71600F60" w:rsidR="004879BC" w:rsidRDefault="004879BC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     Admin Uçuş Ekranı</w:t>
      </w:r>
    </w:p>
    <w:p w14:paraId="093988BA" w14:textId="25994616" w:rsidR="00CC5E98" w:rsidRDefault="004879BC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</w:t>
      </w: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0EDED430" wp14:editId="11EE54DD">
            <wp:extent cx="2987040" cy="4272280"/>
            <wp:effectExtent l="0" t="0" r="381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769" cy="428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6EB7" w14:textId="146B1C86" w:rsidR="00CC5E98" w:rsidRDefault="00CC5E9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</w:p>
    <w:p w14:paraId="56905011" w14:textId="795C9196" w:rsidR="00CC5E98" w:rsidRDefault="00CC5E9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</w:p>
    <w:p w14:paraId="6F4A1988" w14:textId="08C261EF" w:rsidR="00CC5E98" w:rsidRDefault="00CC5E9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</w:p>
    <w:p w14:paraId="2433B41D" w14:textId="77777777" w:rsidR="00CC5E98" w:rsidRPr="00E10C08" w:rsidRDefault="00CC5E98" w:rsidP="00E10C08">
      <w:pPr>
        <w:spacing w:before="0" w:after="160" w:line="259" w:lineRule="auto"/>
        <w:ind w:left="1440" w:right="0"/>
        <w:rPr>
          <w:rFonts w:ascii="Arial Black" w:hAnsi="Arial Black" w:cs="Times New Roman"/>
          <w:sz w:val="28"/>
          <w:szCs w:val="28"/>
        </w:rPr>
      </w:pPr>
    </w:p>
    <w:sectPr w:rsidR="00CC5E98" w:rsidRPr="00E10C08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B96C" w14:textId="77777777" w:rsidR="00E83D5E" w:rsidRDefault="00E83D5E" w:rsidP="00A66B18">
      <w:pPr>
        <w:spacing w:before="0" w:after="0"/>
      </w:pPr>
      <w:r>
        <w:separator/>
      </w:r>
    </w:p>
  </w:endnote>
  <w:endnote w:type="continuationSeparator" w:id="0">
    <w:p w14:paraId="4FFFD962" w14:textId="77777777" w:rsidR="00E83D5E" w:rsidRDefault="00E83D5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6A199" w14:textId="77777777" w:rsidR="00E83D5E" w:rsidRDefault="00E83D5E" w:rsidP="00A66B18">
      <w:pPr>
        <w:spacing w:before="0" w:after="0"/>
      </w:pPr>
      <w:r>
        <w:separator/>
      </w:r>
    </w:p>
  </w:footnote>
  <w:footnote w:type="continuationSeparator" w:id="0">
    <w:p w14:paraId="6A9AA9BB" w14:textId="77777777" w:rsidR="00E83D5E" w:rsidRDefault="00E83D5E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767"/>
    <w:multiLevelType w:val="hybridMultilevel"/>
    <w:tmpl w:val="51988E5C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9069A0"/>
    <w:multiLevelType w:val="hybridMultilevel"/>
    <w:tmpl w:val="C9125258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5608A0"/>
    <w:multiLevelType w:val="hybridMultilevel"/>
    <w:tmpl w:val="3A14665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563A8D"/>
    <w:multiLevelType w:val="hybridMultilevel"/>
    <w:tmpl w:val="D1DC88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B65B4A"/>
    <w:multiLevelType w:val="hybridMultilevel"/>
    <w:tmpl w:val="3A1466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9D4C25"/>
    <w:multiLevelType w:val="hybridMultilevel"/>
    <w:tmpl w:val="EADA2B20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29D0BD6"/>
    <w:multiLevelType w:val="hybridMultilevel"/>
    <w:tmpl w:val="83B43810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A9A5D83"/>
    <w:multiLevelType w:val="hybridMultilevel"/>
    <w:tmpl w:val="57E417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7294">
    <w:abstractNumId w:val="2"/>
  </w:num>
  <w:num w:numId="2" w16cid:durableId="247933544">
    <w:abstractNumId w:val="7"/>
  </w:num>
  <w:num w:numId="3" w16cid:durableId="692462167">
    <w:abstractNumId w:val="4"/>
  </w:num>
  <w:num w:numId="4" w16cid:durableId="1744796137">
    <w:abstractNumId w:val="3"/>
  </w:num>
  <w:num w:numId="5" w16cid:durableId="789668366">
    <w:abstractNumId w:val="0"/>
  </w:num>
  <w:num w:numId="6" w16cid:durableId="658120213">
    <w:abstractNumId w:val="5"/>
  </w:num>
  <w:num w:numId="7" w16cid:durableId="1478567629">
    <w:abstractNumId w:val="1"/>
  </w:num>
  <w:num w:numId="8" w16cid:durableId="264727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C1"/>
    <w:rsid w:val="00030C2F"/>
    <w:rsid w:val="00083BAA"/>
    <w:rsid w:val="0010680C"/>
    <w:rsid w:val="0012066D"/>
    <w:rsid w:val="00152B0B"/>
    <w:rsid w:val="001549FD"/>
    <w:rsid w:val="001766D6"/>
    <w:rsid w:val="00181923"/>
    <w:rsid w:val="00187060"/>
    <w:rsid w:val="00192419"/>
    <w:rsid w:val="001C270D"/>
    <w:rsid w:val="001E2320"/>
    <w:rsid w:val="00212F3F"/>
    <w:rsid w:val="00214E28"/>
    <w:rsid w:val="002E2B07"/>
    <w:rsid w:val="002F68D9"/>
    <w:rsid w:val="00352B81"/>
    <w:rsid w:val="003623F0"/>
    <w:rsid w:val="00394757"/>
    <w:rsid w:val="003A0150"/>
    <w:rsid w:val="003D7F61"/>
    <w:rsid w:val="003E24DF"/>
    <w:rsid w:val="00412D3D"/>
    <w:rsid w:val="0041428F"/>
    <w:rsid w:val="004879BC"/>
    <w:rsid w:val="004A2B0D"/>
    <w:rsid w:val="004C50A8"/>
    <w:rsid w:val="004D6678"/>
    <w:rsid w:val="005C2210"/>
    <w:rsid w:val="00615018"/>
    <w:rsid w:val="0062123A"/>
    <w:rsid w:val="00621F32"/>
    <w:rsid w:val="00646E75"/>
    <w:rsid w:val="00684584"/>
    <w:rsid w:val="006D2FEA"/>
    <w:rsid w:val="006F6F10"/>
    <w:rsid w:val="007115FD"/>
    <w:rsid w:val="00783E79"/>
    <w:rsid w:val="00791923"/>
    <w:rsid w:val="00792591"/>
    <w:rsid w:val="00794E59"/>
    <w:rsid w:val="007A009E"/>
    <w:rsid w:val="007B5AE8"/>
    <w:rsid w:val="007F5192"/>
    <w:rsid w:val="00831721"/>
    <w:rsid w:val="00862A06"/>
    <w:rsid w:val="00870A4C"/>
    <w:rsid w:val="009146E9"/>
    <w:rsid w:val="009556D0"/>
    <w:rsid w:val="00960879"/>
    <w:rsid w:val="0098114E"/>
    <w:rsid w:val="00A26FE7"/>
    <w:rsid w:val="00A64FA6"/>
    <w:rsid w:val="00A66B18"/>
    <w:rsid w:val="00A6783B"/>
    <w:rsid w:val="00A76ADB"/>
    <w:rsid w:val="00A96CF8"/>
    <w:rsid w:val="00AA089B"/>
    <w:rsid w:val="00AE1388"/>
    <w:rsid w:val="00AF3982"/>
    <w:rsid w:val="00B04B88"/>
    <w:rsid w:val="00B50294"/>
    <w:rsid w:val="00B52BD4"/>
    <w:rsid w:val="00B57D6E"/>
    <w:rsid w:val="00B91E7C"/>
    <w:rsid w:val="00B93312"/>
    <w:rsid w:val="00BC4F34"/>
    <w:rsid w:val="00BF4A04"/>
    <w:rsid w:val="00C11332"/>
    <w:rsid w:val="00C304A2"/>
    <w:rsid w:val="00C560C1"/>
    <w:rsid w:val="00C701F7"/>
    <w:rsid w:val="00C70786"/>
    <w:rsid w:val="00CC5E98"/>
    <w:rsid w:val="00D00055"/>
    <w:rsid w:val="00D0524F"/>
    <w:rsid w:val="00D07633"/>
    <w:rsid w:val="00D10958"/>
    <w:rsid w:val="00D16B6F"/>
    <w:rsid w:val="00D66593"/>
    <w:rsid w:val="00D9673E"/>
    <w:rsid w:val="00DA39EB"/>
    <w:rsid w:val="00DE6DA2"/>
    <w:rsid w:val="00DF2D30"/>
    <w:rsid w:val="00E10C08"/>
    <w:rsid w:val="00E4786A"/>
    <w:rsid w:val="00E55D74"/>
    <w:rsid w:val="00E6540C"/>
    <w:rsid w:val="00E81E2A"/>
    <w:rsid w:val="00E83D5E"/>
    <w:rsid w:val="00EB257C"/>
    <w:rsid w:val="00ED45F1"/>
    <w:rsid w:val="00EE0952"/>
    <w:rsid w:val="00FA0245"/>
    <w:rsid w:val="00FC0BCA"/>
    <w:rsid w:val="00FE0F43"/>
    <w:rsid w:val="00F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424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115FD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alk1">
    <w:name w:val="heading 1"/>
    <w:basedOn w:val="Normal"/>
    <w:next w:val="Normal"/>
    <w:link w:val="Balk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lc">
    <w:name w:val="Alıcı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elamlama">
    <w:name w:val="Salutation"/>
    <w:basedOn w:val="Normal"/>
    <w:link w:val="SelamlamaChar"/>
    <w:uiPriority w:val="4"/>
    <w:unhideWhenUsed/>
    <w:qFormat/>
    <w:rsid w:val="00A66B18"/>
    <w:pPr>
      <w:spacing w:before="720"/>
    </w:pPr>
  </w:style>
  <w:style w:type="character" w:customStyle="1" w:styleId="SelamlamaChar">
    <w:name w:val="Selamlama Char"/>
    <w:basedOn w:val="VarsaylanParagrafYazTipi"/>
    <w:link w:val="Selamlam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Kapan">
    <w:name w:val="Closing"/>
    <w:basedOn w:val="Normal"/>
    <w:next w:val="mza"/>
    <w:link w:val="KapanChar"/>
    <w:uiPriority w:val="6"/>
    <w:unhideWhenUsed/>
    <w:qFormat/>
    <w:rsid w:val="00A6783B"/>
    <w:pPr>
      <w:spacing w:before="480" w:after="960"/>
    </w:pPr>
  </w:style>
  <w:style w:type="character" w:customStyle="1" w:styleId="KapanChar">
    <w:name w:val="Kapanış Char"/>
    <w:basedOn w:val="VarsaylanParagrafYazTipi"/>
    <w:link w:val="Kapan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mza">
    <w:name w:val="Signature"/>
    <w:basedOn w:val="Normal"/>
    <w:link w:val="mz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mzaChar">
    <w:name w:val="İmza Char"/>
    <w:basedOn w:val="VarsaylanParagrafYazTipi"/>
    <w:link w:val="mz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3E24DF"/>
    <w:pPr>
      <w:spacing w:after="0"/>
      <w:jc w:val="right"/>
    </w:pPr>
  </w:style>
  <w:style w:type="character" w:customStyle="1" w:styleId="stBilgiChar">
    <w:name w:val="Üst Bilgi Char"/>
    <w:basedOn w:val="VarsaylanParagrafYazTipi"/>
    <w:link w:val="stBilgi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Gl">
    <w:name w:val="Strong"/>
    <w:basedOn w:val="VarsaylanParagrafYazTipi"/>
    <w:uiPriority w:val="1"/>
    <w:semiHidden/>
    <w:rsid w:val="003E24DF"/>
    <w:rPr>
      <w:b/>
      <w:bCs/>
    </w:rPr>
  </w:style>
  <w:style w:type="paragraph" w:customStyle="1" w:styleId="letiimBilgileri">
    <w:name w:val="İletişim Bilgileri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alk2Char">
    <w:name w:val="Başlık 2 Char"/>
    <w:basedOn w:val="VarsaylanParagrafYazTipi"/>
    <w:link w:val="Balk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YerTutucuMetni">
    <w:name w:val="Placeholder Text"/>
    <w:basedOn w:val="VarsaylanParagrafYazTipi"/>
    <w:uiPriority w:val="99"/>
    <w:semiHidden/>
    <w:rsid w:val="001766D6"/>
    <w:rPr>
      <w:color w:val="808080"/>
    </w:rPr>
  </w:style>
  <w:style w:type="paragraph" w:styleId="AltBilgi">
    <w:name w:val="footer"/>
    <w:basedOn w:val="Normal"/>
    <w:link w:val="AltBilgi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Krkt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Krkt">
    <w:name w:val="Logo Krkt"/>
    <w:basedOn w:val="VarsaylanParagrafYazTipi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eParagraf">
    <w:name w:val="List Paragraph"/>
    <w:basedOn w:val="Normal"/>
    <w:uiPriority w:val="34"/>
    <w:qFormat/>
    <w:rsid w:val="0079192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&#305;m%20Mutlu\AppData\Local\Microsoft\Office\16.0\DTS\tr-TR%7b16FA5EB0-F6CD-48F3-8472-4C3C64E4191B%7d\%7b811A3F97-E954-42DF-806D-2CD5E69E822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21D55E6-01DF-41DA-903B-FAE332A903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{811A3F97-E954-42DF-806D-2CD5E69E8221}tf56348247_win32</Template>
  <TotalTime>0</TotalTime>
  <Pages>9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2023-01-16T07:51:00Z</dcterms:created>
  <dcterms:modified xsi:type="dcterms:W3CDTF">2023-01-16T07:51:00Z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